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81DCB">
        <w:rPr>
          <w:rFonts w:cstheme="minorHAnsi"/>
          <w:color w:val="000000" w:themeColor="text1"/>
          <w:sz w:val="20"/>
          <w:szCs w:val="20"/>
        </w:rPr>
        <w:t>PS-</w:t>
      </w:r>
      <w:r w:rsidR="00A60F0F">
        <w:rPr>
          <w:rFonts w:cstheme="minorHAnsi"/>
          <w:color w:val="000000" w:themeColor="text1"/>
          <w:sz w:val="20"/>
          <w:szCs w:val="20"/>
        </w:rPr>
        <w:t>0</w:t>
      </w:r>
      <w:r w:rsidR="00F742DC">
        <w:rPr>
          <w:rFonts w:cstheme="minorHAnsi"/>
          <w:color w:val="000000" w:themeColor="text1"/>
          <w:sz w:val="20"/>
          <w:szCs w:val="20"/>
        </w:rPr>
        <w:t>4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609E9">
        <w:rPr>
          <w:rFonts w:cstheme="minorHAnsi"/>
          <w:color w:val="000000" w:themeColor="text1"/>
          <w:sz w:val="20"/>
          <w:szCs w:val="20"/>
        </w:rPr>
        <w:t>1 van 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609E9">
        <w:rPr>
          <w:rFonts w:cstheme="minorHAnsi"/>
          <w:color w:val="000000" w:themeColor="text1"/>
          <w:sz w:val="20"/>
          <w:szCs w:val="20"/>
        </w:rPr>
        <w:t>23</w:t>
      </w:r>
      <w:r w:rsidR="004C3560">
        <w:rPr>
          <w:rFonts w:cstheme="minorHAnsi"/>
          <w:color w:val="000000" w:themeColor="text1"/>
          <w:sz w:val="20"/>
          <w:szCs w:val="20"/>
        </w:rPr>
        <w:t>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BB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F742DC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Cranberry</w:t>
      </w:r>
      <w:r w:rsidR="00A60F0F">
        <w:rPr>
          <w:rFonts w:cstheme="minorHAnsi"/>
          <w:color w:val="000000" w:themeColor="text1"/>
          <w:sz w:val="20"/>
          <w:szCs w:val="20"/>
        </w:rPr>
        <w:t xml:space="preserve"> Mosterd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A60F0F">
        <w:rPr>
          <w:rFonts w:cstheme="minorHAnsi"/>
          <w:color w:val="000000" w:themeColor="text1"/>
          <w:sz w:val="20"/>
          <w:szCs w:val="20"/>
        </w:rPr>
        <w:t>195 g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FE959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F742DC">
        <w:rPr>
          <w:rFonts w:cstheme="minorHAnsi"/>
          <w:color w:val="000000" w:themeColor="text1"/>
          <w:sz w:val="18"/>
          <w:szCs w:val="18"/>
        </w:rPr>
        <w:t>Mosterd met grove mosterdzaden en cranberry’s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F742DC">
        <w:rPr>
          <w:rFonts w:cstheme="minorHAnsi"/>
          <w:color w:val="000000" w:themeColor="text1"/>
          <w:sz w:val="18"/>
          <w:szCs w:val="18"/>
        </w:rPr>
        <w:t>Rood/roze met zichtbare mosterdzaden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742DC">
        <w:rPr>
          <w:rFonts w:cstheme="minorHAnsi"/>
          <w:color w:val="000000" w:themeColor="text1"/>
          <w:sz w:val="18"/>
          <w:szCs w:val="18"/>
        </w:rPr>
        <w:t>Zoet,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742DC">
        <w:rPr>
          <w:rFonts w:cstheme="minorHAnsi"/>
          <w:color w:val="000000" w:themeColor="text1"/>
          <w:sz w:val="18"/>
          <w:szCs w:val="18"/>
        </w:rPr>
        <w:t>Scherp/pittig met zoete tonen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A60F0F">
        <w:rPr>
          <w:rFonts w:cstheme="minorHAnsi"/>
          <w:color w:val="000000" w:themeColor="text1"/>
          <w:sz w:val="18"/>
          <w:szCs w:val="18"/>
        </w:rPr>
        <w:t>Stevig</w:t>
      </w:r>
      <w:r w:rsidR="00464D7F">
        <w:rPr>
          <w:rFonts w:cstheme="minorHAnsi"/>
          <w:color w:val="000000" w:themeColor="text1"/>
          <w:sz w:val="18"/>
          <w:szCs w:val="18"/>
        </w:rPr>
        <w:t>, lobbig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53287" w:rsidRDefault="00B21962" w:rsidP="00837D4D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F742DC" w:rsidRPr="001434BA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F742DC">
        <w:rPr>
          <w:rFonts w:cstheme="minorHAnsi"/>
          <w:color w:val="000000" w:themeColor="text1"/>
          <w:sz w:val="18"/>
          <w:szCs w:val="18"/>
        </w:rPr>
        <w:t>, azijn, water, honing, cranberry’s (12%), suiker, specerij, natuurlijk aroma, zout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464D7F">
        <w:rPr>
          <w:rFonts w:cstheme="minorHAnsi"/>
          <w:color w:val="000000" w:themeColor="text1"/>
          <w:sz w:val="18"/>
          <w:szCs w:val="18"/>
        </w:rPr>
        <w:t>16</w:t>
      </w:r>
      <w:r>
        <w:rPr>
          <w:rFonts w:cstheme="minorHAnsi"/>
          <w:color w:val="000000" w:themeColor="text1"/>
          <w:sz w:val="18"/>
          <w:szCs w:val="18"/>
        </w:rPr>
        <w:t xml:space="preserve">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Consumentenverpakking </w:t>
      </w:r>
      <w:r w:rsidR="00A60F0F">
        <w:rPr>
          <w:rFonts w:cstheme="minorHAnsi"/>
          <w:color w:val="000000" w:themeColor="text1"/>
          <w:sz w:val="18"/>
          <w:szCs w:val="18"/>
        </w:rPr>
        <w:t>195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A60F0F">
        <w:rPr>
          <w:rFonts w:cstheme="minorHAnsi"/>
          <w:color w:val="000000" w:themeColor="text1"/>
          <w:sz w:val="18"/>
          <w:szCs w:val="18"/>
        </w:rPr>
        <w:t>g pot, 12 potten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</w:t>
      </w:r>
      <w:r w:rsidR="00381DCB">
        <w:rPr>
          <w:rFonts w:cstheme="minorHAnsi"/>
          <w:color w:val="000000" w:themeColor="text1"/>
          <w:sz w:val="18"/>
          <w:szCs w:val="18"/>
        </w:rPr>
        <w:t>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F94AE2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3E07D0" w:rsidRDefault="003E07D0" w:rsidP="003E07D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3E07D0" w:rsidRDefault="003E07D0" w:rsidP="003E07D0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464D7F">
        <w:rPr>
          <w:rFonts w:cstheme="minorHAnsi"/>
          <w:color w:val="000000" w:themeColor="text1"/>
          <w:sz w:val="20"/>
          <w:szCs w:val="20"/>
        </w:rPr>
        <w:t>0</w:t>
      </w:r>
      <w:r w:rsidR="00F742DC">
        <w:rPr>
          <w:rFonts w:cstheme="minorHAnsi"/>
          <w:color w:val="000000" w:themeColor="text1"/>
          <w:sz w:val="20"/>
          <w:szCs w:val="20"/>
        </w:rPr>
        <w:t>4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1609E9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609E9">
        <w:rPr>
          <w:rFonts w:cstheme="minorHAnsi"/>
          <w:color w:val="000000" w:themeColor="text1"/>
          <w:sz w:val="20"/>
          <w:szCs w:val="20"/>
        </w:rPr>
        <w:t>23</w:t>
      </w:r>
      <w:r w:rsidR="004C3560">
        <w:rPr>
          <w:rFonts w:cstheme="minorHAnsi"/>
          <w:color w:val="000000" w:themeColor="text1"/>
          <w:sz w:val="20"/>
          <w:szCs w:val="20"/>
        </w:rPr>
        <w:t>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926BD" wp14:editId="39901792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3FCC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381DCB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64D7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4C3560" w:rsidRDefault="004C3560" w:rsidP="00610CA9">
      <w:pPr>
        <w:pStyle w:val="Geenafstand"/>
        <w:rPr>
          <w:rFonts w:cstheme="minorHAnsi"/>
          <w:color w:val="000000" w:themeColor="text1"/>
        </w:rPr>
      </w:pPr>
    </w:p>
    <w:p w:rsidR="004C3560" w:rsidRPr="004C3560" w:rsidRDefault="004C3560" w:rsidP="004C35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PS-04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4C3560" w:rsidRDefault="00F26C27" w:rsidP="004C3560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 w:rsidR="004C3560">
        <w:rPr>
          <w:rFonts w:cstheme="minorHAnsi"/>
          <w:color w:val="000000" w:themeColor="text1"/>
          <w:sz w:val="20"/>
          <w:szCs w:val="20"/>
        </w:rPr>
        <w:tab/>
      </w:r>
      <w:r w:rsidR="004C3560">
        <w:rPr>
          <w:rFonts w:cstheme="minorHAnsi"/>
          <w:color w:val="000000" w:themeColor="text1"/>
          <w:sz w:val="20"/>
          <w:szCs w:val="20"/>
        </w:rPr>
        <w:tab/>
      </w:r>
      <w:r w:rsidR="004C3560">
        <w:rPr>
          <w:rFonts w:cstheme="minorHAnsi"/>
          <w:color w:val="000000" w:themeColor="text1"/>
          <w:sz w:val="20"/>
          <w:szCs w:val="20"/>
        </w:rPr>
        <w:tab/>
      </w:r>
      <w:r w:rsidR="004C3560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4C3560">
        <w:rPr>
          <w:rFonts w:cstheme="minorHAnsi"/>
          <w:color w:val="000000" w:themeColor="text1"/>
          <w:sz w:val="20"/>
          <w:szCs w:val="20"/>
        </w:rPr>
        <w:tab/>
      </w:r>
      <w:r w:rsidR="004C3560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4C3560">
        <w:rPr>
          <w:rFonts w:cstheme="minorHAnsi"/>
          <w:color w:val="000000" w:themeColor="text1"/>
          <w:sz w:val="20"/>
          <w:szCs w:val="20"/>
        </w:rPr>
        <w:tab/>
      </w:r>
      <w:r w:rsidR="004C3560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4C3560" w:rsidRPr="002E033B" w:rsidRDefault="004C3560" w:rsidP="004C3560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609E9">
        <w:rPr>
          <w:rFonts w:cstheme="minorHAnsi"/>
          <w:color w:val="000000" w:themeColor="text1"/>
          <w:sz w:val="20"/>
          <w:szCs w:val="20"/>
        </w:rPr>
        <w:tab/>
      </w:r>
      <w:r w:rsidR="001609E9">
        <w:rPr>
          <w:rFonts w:cstheme="minorHAnsi"/>
          <w:color w:val="000000" w:themeColor="text1"/>
          <w:sz w:val="20"/>
          <w:szCs w:val="20"/>
        </w:rPr>
        <w:tab/>
        <w:t>: 01-03-2013</w:t>
      </w:r>
      <w:r w:rsidR="001609E9">
        <w:rPr>
          <w:rFonts w:cstheme="minorHAnsi"/>
          <w:color w:val="000000" w:themeColor="text1"/>
          <w:sz w:val="20"/>
          <w:szCs w:val="20"/>
        </w:rPr>
        <w:tab/>
      </w:r>
      <w:r w:rsidR="001609E9">
        <w:rPr>
          <w:rFonts w:cstheme="minorHAnsi"/>
          <w:color w:val="000000" w:themeColor="text1"/>
          <w:sz w:val="20"/>
          <w:szCs w:val="20"/>
        </w:rPr>
        <w:tab/>
      </w:r>
      <w:r w:rsidR="001609E9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1609E9">
        <w:rPr>
          <w:rFonts w:cstheme="minorHAnsi"/>
          <w:color w:val="000000" w:themeColor="text1"/>
          <w:sz w:val="20"/>
          <w:szCs w:val="20"/>
        </w:rPr>
        <w:tab/>
      </w:r>
      <w:r w:rsidR="001609E9">
        <w:rPr>
          <w:rFonts w:cstheme="minorHAnsi"/>
          <w:color w:val="000000" w:themeColor="text1"/>
          <w:sz w:val="20"/>
          <w:szCs w:val="20"/>
        </w:rPr>
        <w:tab/>
        <w:t>: 23</w:t>
      </w:r>
      <w:r>
        <w:rPr>
          <w:rFonts w:cstheme="minorHAnsi"/>
          <w:color w:val="000000" w:themeColor="text1"/>
          <w:sz w:val="20"/>
          <w:szCs w:val="20"/>
        </w:rPr>
        <w:t>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4C3560" w:rsidRPr="002E033B" w:rsidRDefault="004C3560" w:rsidP="004C3560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51FFE" wp14:editId="5C0938F3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7AF96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4C3560" w:rsidRDefault="004C3560" w:rsidP="004C3560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4C3560" w:rsidRPr="00114993" w:rsidRDefault="004C3560" w:rsidP="004C3560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Cranberry Mosterd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1609E9">
        <w:rPr>
          <w:rFonts w:cstheme="minorHAnsi"/>
          <w:color w:val="000000" w:themeColor="text1"/>
          <w:sz w:val="20"/>
          <w:szCs w:val="20"/>
        </w:rPr>
        <w:t>(Berekend)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4C3560" w:rsidRPr="00114993" w:rsidRDefault="004C3560" w:rsidP="004C3560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AAEC5" wp14:editId="286FBC5F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6E404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03051">
        <w:rPr>
          <w:rFonts w:cstheme="minorHAnsi"/>
          <w:color w:val="000000" w:themeColor="text1"/>
          <w:sz w:val="18"/>
          <w:szCs w:val="18"/>
        </w:rPr>
        <w:t>133</w:t>
      </w:r>
      <w:r>
        <w:rPr>
          <w:rFonts w:cstheme="minorHAnsi"/>
          <w:color w:val="000000" w:themeColor="text1"/>
          <w:sz w:val="18"/>
          <w:szCs w:val="18"/>
        </w:rPr>
        <w:t xml:space="preserve"> Kcal – </w:t>
      </w:r>
      <w:r w:rsidR="00F03051">
        <w:rPr>
          <w:rFonts w:cstheme="minorHAnsi"/>
          <w:color w:val="000000" w:themeColor="text1"/>
          <w:sz w:val="18"/>
          <w:szCs w:val="18"/>
        </w:rPr>
        <w:t>563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03051">
        <w:rPr>
          <w:rFonts w:cstheme="minorHAnsi"/>
          <w:color w:val="000000" w:themeColor="text1"/>
          <w:sz w:val="18"/>
          <w:szCs w:val="18"/>
        </w:rPr>
        <w:t>3,2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0,2 g</w: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2,8 g</w: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03051">
        <w:rPr>
          <w:rFonts w:cstheme="minorHAnsi"/>
          <w:color w:val="000000" w:themeColor="text1"/>
          <w:sz w:val="18"/>
          <w:szCs w:val="18"/>
        </w:rPr>
        <w:t>20,4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03051">
        <w:rPr>
          <w:rFonts w:cstheme="minorHAnsi"/>
          <w:color w:val="000000" w:themeColor="text1"/>
          <w:sz w:val="18"/>
          <w:szCs w:val="18"/>
        </w:rPr>
        <w:t>10,5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C3560" w:rsidRDefault="004C3560" w:rsidP="004C356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FB102B" w:rsidRPr="00114993" w:rsidRDefault="004C3560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0,7 g</w:t>
      </w: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7C" w:rsidRDefault="0045367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83706" wp14:editId="15D3A3A5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DB81BF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4C356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45367C">
      <w:rPr>
        <w:rFonts w:cstheme="minorHAnsi"/>
        <w:color w:val="000000" w:themeColor="text1"/>
        <w:sz w:val="12"/>
        <w:szCs w:val="12"/>
        <w:lang w:val="de-DE"/>
      </w:rPr>
      <w:t>RABO: NL62RABO0126823626</w:t>
    </w:r>
    <w:r w:rsidRPr="004C3560">
      <w:rPr>
        <w:rFonts w:cstheme="minorHAnsi"/>
        <w:color w:val="000000" w:themeColor="text1"/>
        <w:sz w:val="12"/>
        <w:szCs w:val="12"/>
      </w:rPr>
      <w:tab/>
    </w:r>
    <w:r w:rsidRPr="004C3560">
      <w:rPr>
        <w:rFonts w:cstheme="minorHAnsi"/>
        <w:color w:val="000000" w:themeColor="text1"/>
        <w:sz w:val="12"/>
        <w:szCs w:val="12"/>
      </w:rPr>
      <w:tab/>
    </w:r>
    <w:r w:rsidRPr="004C3560">
      <w:rPr>
        <w:rFonts w:cstheme="minorHAnsi"/>
        <w:color w:val="000000" w:themeColor="text1"/>
        <w:sz w:val="12"/>
        <w:szCs w:val="12"/>
      </w:rPr>
      <w:tab/>
    </w:r>
    <w:r w:rsidR="0045367C" w:rsidRPr="004C3560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339A8D6" wp14:editId="060F06EB">
          <wp:extent cx="723569" cy="335418"/>
          <wp:effectExtent l="0" t="0" r="635" b="7620"/>
          <wp:docPr id="10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7C" w:rsidRDefault="004536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7C" w:rsidRDefault="0045367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334B272" wp14:editId="77AEB37A">
          <wp:extent cx="2045573" cy="1304925"/>
          <wp:effectExtent l="19050" t="0" r="0" b="0"/>
          <wp:docPr id="9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7C" w:rsidRDefault="0045367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C38DF"/>
    <w:rsid w:val="000D17AF"/>
    <w:rsid w:val="000E2E4F"/>
    <w:rsid w:val="00114993"/>
    <w:rsid w:val="00122C73"/>
    <w:rsid w:val="001434BA"/>
    <w:rsid w:val="00153287"/>
    <w:rsid w:val="001609E9"/>
    <w:rsid w:val="001C4E74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36C61"/>
    <w:rsid w:val="003409B5"/>
    <w:rsid w:val="00371485"/>
    <w:rsid w:val="003767A6"/>
    <w:rsid w:val="00381DCB"/>
    <w:rsid w:val="00391E3A"/>
    <w:rsid w:val="0039370C"/>
    <w:rsid w:val="003B3C48"/>
    <w:rsid w:val="003E07D0"/>
    <w:rsid w:val="00400469"/>
    <w:rsid w:val="00447B2D"/>
    <w:rsid w:val="0045367C"/>
    <w:rsid w:val="00464D7F"/>
    <w:rsid w:val="004C3560"/>
    <w:rsid w:val="004F36C5"/>
    <w:rsid w:val="004F7F77"/>
    <w:rsid w:val="005123EC"/>
    <w:rsid w:val="005626EA"/>
    <w:rsid w:val="0056543B"/>
    <w:rsid w:val="005669E2"/>
    <w:rsid w:val="0057350F"/>
    <w:rsid w:val="005D56C4"/>
    <w:rsid w:val="00610609"/>
    <w:rsid w:val="00610CA9"/>
    <w:rsid w:val="006249B6"/>
    <w:rsid w:val="00675C23"/>
    <w:rsid w:val="00735266"/>
    <w:rsid w:val="00755C43"/>
    <w:rsid w:val="0078242A"/>
    <w:rsid w:val="0080385A"/>
    <w:rsid w:val="008248A8"/>
    <w:rsid w:val="008323CD"/>
    <w:rsid w:val="00837D4D"/>
    <w:rsid w:val="0089459A"/>
    <w:rsid w:val="008E3BC3"/>
    <w:rsid w:val="008E5DBC"/>
    <w:rsid w:val="008F6D20"/>
    <w:rsid w:val="00910F9E"/>
    <w:rsid w:val="00926F2D"/>
    <w:rsid w:val="00983068"/>
    <w:rsid w:val="009A54A7"/>
    <w:rsid w:val="00A3184C"/>
    <w:rsid w:val="00A543C7"/>
    <w:rsid w:val="00A5789A"/>
    <w:rsid w:val="00A60F0F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916A0"/>
    <w:rsid w:val="00BE75D4"/>
    <w:rsid w:val="00C00E85"/>
    <w:rsid w:val="00C505D3"/>
    <w:rsid w:val="00C7640D"/>
    <w:rsid w:val="00CE65A5"/>
    <w:rsid w:val="00CF3216"/>
    <w:rsid w:val="00D73C44"/>
    <w:rsid w:val="00DB2AB0"/>
    <w:rsid w:val="00DB44DB"/>
    <w:rsid w:val="00DC1B98"/>
    <w:rsid w:val="00DC3D60"/>
    <w:rsid w:val="00DD24A7"/>
    <w:rsid w:val="00DE7C62"/>
    <w:rsid w:val="00E110DF"/>
    <w:rsid w:val="00E62919"/>
    <w:rsid w:val="00E85F56"/>
    <w:rsid w:val="00E970CD"/>
    <w:rsid w:val="00EA0552"/>
    <w:rsid w:val="00F03051"/>
    <w:rsid w:val="00F24202"/>
    <w:rsid w:val="00F26C27"/>
    <w:rsid w:val="00F724AD"/>
    <w:rsid w:val="00F742DC"/>
    <w:rsid w:val="00F94AE2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B0576934-E4D9-4A83-84C3-2E728CD5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E0CFD-E375-4CBF-A6FB-205929B2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75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28</cp:revision>
  <cp:lastPrinted>2013-02-07T15:14:00Z</cp:lastPrinted>
  <dcterms:created xsi:type="dcterms:W3CDTF">2013-02-22T16:07:00Z</dcterms:created>
  <dcterms:modified xsi:type="dcterms:W3CDTF">2014-10-24T07:07:00Z</dcterms:modified>
</cp:coreProperties>
</file>